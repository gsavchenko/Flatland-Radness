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D04C1E" w:rsidP="00D04C1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SavgunK</w:t>
                    </w:r>
                    <w:r w:rsidR="0006747B">
                      <w:rPr>
                        <w:rFonts w:asciiTheme="majorHAnsi" w:eastAsiaTheme="majorEastAsia" w:hAnsiTheme="majorHAnsi" w:cstheme="majorBidi"/>
                        <w:caps/>
                      </w:rPr>
                      <w:t>o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06747B" w:rsidP="0006747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Game Design Document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CD371F" w:rsidP="001929C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2848" behindDoc="0" locked="0" layoutInCell="1" allowOverlap="1" wp14:anchorId="3ABFEE5B" wp14:editId="7027E7A8">
                          <wp:simplePos x="0" y="0"/>
                          <wp:positionH relativeFrom="column">
                            <wp:posOffset>2011680</wp:posOffset>
                          </wp:positionH>
                          <wp:positionV relativeFrom="paragraph">
                            <wp:posOffset>-2536190</wp:posOffset>
                          </wp:positionV>
                          <wp:extent cx="1965960" cy="1874520"/>
                          <wp:effectExtent l="0" t="0" r="15240" b="1143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965960" cy="18745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Pr="003E1D56" w:rsidRDefault="00CD371F" w:rsidP="003D453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1E383CE4" wp14:editId="6E84C893">
                                            <wp:extent cx="1767840" cy="1767840"/>
                                            <wp:effectExtent l="0" t="0" r="3810" b="3810"/>
                                            <wp:docPr id="42" name="Picture 42" descr="https://scontent-yyz1-1.xx.fbcdn.net/hphotos-xfl1/v/wl/t34.0-12/12825097_10207542846902595_425257518_n.jpg?oh=d491141292f44f35af175ba6308f6930&amp;oe=56E5999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https://scontent-yyz1-1.xx.fbcdn.net/hphotos-xfl1/v/wl/t34.0-12/12825097_10207542846902595_425257518_n.jpg?oh=d491141292f44f35af175ba6308f6930&amp;oe=56E59997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767840" cy="17678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2B3C66FC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58.4pt;margin-top:-199.7pt;width:154.8pt;height:147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">
                          <v:textbox>
                            <w:txbxContent>
                              <w:p w:rsidR="003E1D56" w:rsidRPr="003E1D56" w:rsidRDefault="00CD371F" w:rsidP="003D453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45FBA77B" wp14:editId="6254E5E2">
                                      <wp:extent cx="1767840" cy="1767840"/>
                                      <wp:effectExtent l="0" t="0" r="3810" b="3810"/>
                                      <wp:docPr id="42" name="Picture 42" descr="https://scontent-yyz1-1.xx.fbcdn.net/hphotos-xfl1/v/wl/t34.0-12/12825097_10207542846902595_425257518_n.jpg?oh=d491141292f44f35af175ba6308f6930&amp;oe=56E5999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scontent-yyz1-1.xx.fbcdn.net/hphotos-xfl1/v/wl/t34.0-12/12825097_10207542846902595_425257518_n.jpg?oh=d491141292f44f35af175ba6308f6930&amp;oe=56E5999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67840" cy="17678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929CA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Flatland</w:t>
                    </w:r>
                    <w:r w:rsidR="0006747B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</w:t>
                    </w:r>
                    <w:r w:rsidR="001929CA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Rad</w:t>
                    </w:r>
                    <w:r w:rsidR="0006747B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ness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 w:rsidP="00CD371F">
                <w:pPr>
                  <w:pStyle w:val="NoSpacing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06747B">
                  <w:rPr>
                    <w:sz w:val="24"/>
                    <w:szCs w:val="24"/>
                  </w:rPr>
                  <w:t>0</w:t>
                </w:r>
                <w:r w:rsidR="001929CA">
                  <w:rPr>
                    <w:sz w:val="24"/>
                    <w:szCs w:val="24"/>
                  </w:rPr>
                  <w:t>2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1929CA">
                  <w:t>Savgunk</w:t>
                </w:r>
                <w:r w:rsidR="0006747B">
                  <w:t>o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6747B" w:rsidP="00D04C1E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George Savchenko &amp; </w:t>
                    </w:r>
                    <w:r w:rsidR="00D04C1E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Jason Gunter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06747B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March 11, 2016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-38368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1A19" w:rsidRDefault="00DB1A19">
          <w:pPr>
            <w:pStyle w:val="TOCHeading"/>
          </w:pPr>
          <w:r>
            <w:t>Contents</w:t>
          </w:r>
        </w:p>
        <w:p w:rsidR="00960006" w:rsidRDefault="00DB1A1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71967" w:history="1">
            <w:r w:rsidR="00960006" w:rsidRPr="004C1CEB">
              <w:rPr>
                <w:rStyle w:val="Hyperlink"/>
                <w:b/>
                <w:noProof/>
              </w:rPr>
              <w:t>I.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Game Overview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_Toc445471967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4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68" w:history="1">
            <w:r w:rsidR="00960006" w:rsidRPr="004C1CEB">
              <w:rPr>
                <w:rStyle w:val="Hyperlink"/>
                <w:b/>
                <w:noProof/>
              </w:rPr>
              <w:t>II.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Game Play Mechanics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_Toc445471968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4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69" w:history="1">
            <w:r w:rsidR="00960006" w:rsidRPr="004C1CEB">
              <w:rPr>
                <w:rStyle w:val="Hyperlink"/>
                <w:b/>
                <w:noProof/>
              </w:rPr>
              <w:t>III.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Camera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_Toc445471969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4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0" w:history="1">
            <w:r w:rsidR="00960006" w:rsidRPr="004C1CEB">
              <w:rPr>
                <w:rStyle w:val="Hyperlink"/>
                <w:b/>
                <w:noProof/>
              </w:rPr>
              <w:t>IV.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Controls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_Toc445471970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4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1" w:history="1">
            <w:r w:rsidR="00960006" w:rsidRPr="004C1CEB">
              <w:rPr>
                <w:rStyle w:val="Hyperlink"/>
                <w:b/>
                <w:noProof/>
              </w:rPr>
              <w:t>V.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Menu and Screen Descriptions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_Toc445471971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4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2" w:history="1">
            <w:r w:rsidR="00960006" w:rsidRPr="004C1CEB">
              <w:rPr>
                <w:rStyle w:val="Hyperlink"/>
                <w:b/>
                <w:noProof/>
              </w:rPr>
              <w:t>VI.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Game World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_Toc445471972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5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3" w:history="1">
            <w:r w:rsidR="00960006" w:rsidRPr="004C1CEB">
              <w:rPr>
                <w:rStyle w:val="Hyperlink"/>
                <w:b/>
                <w:noProof/>
              </w:rPr>
              <w:t>VII.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Levels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_Toc445471973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5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4" w:history="1">
            <w:r w:rsidR="00960006" w:rsidRPr="004C1CEB">
              <w:rPr>
                <w:rStyle w:val="Hyperlink"/>
                <w:b/>
                <w:noProof/>
              </w:rPr>
              <w:t>VIII.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Game Progression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_Toc445471974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5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5" w:history="1">
            <w:r w:rsidR="00960006" w:rsidRPr="004C1CEB">
              <w:rPr>
                <w:rStyle w:val="Hyperlink"/>
                <w:b/>
                <w:noProof/>
              </w:rPr>
              <w:t>IX.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Items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_Toc445471975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5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6" w:history="1">
            <w:r w:rsidR="00960006" w:rsidRPr="004C1CEB">
              <w:rPr>
                <w:rStyle w:val="Hyperlink"/>
                <w:b/>
                <w:noProof/>
              </w:rPr>
              <w:t>X.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Scoring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_Toc445471976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5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7" w:history="1">
            <w:r w:rsidR="00960006" w:rsidRPr="004C1CEB">
              <w:rPr>
                <w:rStyle w:val="Hyperlink"/>
                <w:b/>
                <w:noProof/>
              </w:rPr>
              <w:t>XI.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Bonuses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_Toc445471977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5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8" w:history="1">
            <w:r w:rsidR="00960006" w:rsidRPr="004C1CEB">
              <w:rPr>
                <w:rStyle w:val="Hyperlink"/>
                <w:b/>
                <w:noProof/>
              </w:rPr>
              <w:t>XII.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Cheat Codes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_Toc445471978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6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79" w:history="1">
            <w:r w:rsidR="00960006" w:rsidRPr="004C1CEB">
              <w:rPr>
                <w:rStyle w:val="Hyperlink"/>
                <w:b/>
                <w:noProof/>
              </w:rPr>
              <w:t>XIII.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Sound Index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_Toc445471979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6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80" w:history="1">
            <w:r w:rsidR="00960006" w:rsidRPr="004C1CEB">
              <w:rPr>
                <w:rStyle w:val="Hyperlink"/>
                <w:b/>
                <w:noProof/>
              </w:rPr>
              <w:t>XIV.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Art / Multimedia Index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_Toc445471980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6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960006" w:rsidRDefault="00CB4CE5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45471981" w:history="1">
            <w:r w:rsidR="00960006" w:rsidRPr="004C1CEB">
              <w:rPr>
                <w:rStyle w:val="Hyperlink"/>
                <w:b/>
                <w:noProof/>
              </w:rPr>
              <w:t>XV.</w:t>
            </w:r>
            <w:r w:rsidR="00960006">
              <w:rPr>
                <w:rFonts w:cstheme="minorBidi"/>
                <w:noProof/>
                <w:lang w:val="en-CA" w:eastAsia="en-CA"/>
              </w:rPr>
              <w:tab/>
            </w:r>
            <w:r w:rsidR="00960006" w:rsidRPr="004C1CEB">
              <w:rPr>
                <w:rStyle w:val="Hyperlink"/>
                <w:b/>
                <w:noProof/>
              </w:rPr>
              <w:t>Future Features</w:t>
            </w:r>
            <w:r w:rsidR="00960006">
              <w:rPr>
                <w:noProof/>
                <w:webHidden/>
              </w:rPr>
              <w:tab/>
            </w:r>
            <w:r w:rsidR="00960006">
              <w:rPr>
                <w:noProof/>
                <w:webHidden/>
              </w:rPr>
              <w:fldChar w:fldCharType="begin"/>
            </w:r>
            <w:r w:rsidR="00960006">
              <w:rPr>
                <w:noProof/>
                <w:webHidden/>
              </w:rPr>
              <w:instrText xml:space="preserve"> PAGEREF _Toc445471981 \h </w:instrText>
            </w:r>
            <w:r w:rsidR="00960006">
              <w:rPr>
                <w:noProof/>
                <w:webHidden/>
              </w:rPr>
            </w:r>
            <w:r w:rsidR="00960006">
              <w:rPr>
                <w:noProof/>
                <w:webHidden/>
              </w:rPr>
              <w:fldChar w:fldCharType="separate"/>
            </w:r>
            <w:r w:rsidR="00960006">
              <w:rPr>
                <w:noProof/>
                <w:webHidden/>
              </w:rPr>
              <w:t>6</w:t>
            </w:r>
            <w:r w:rsidR="00960006">
              <w:rPr>
                <w:noProof/>
                <w:webHidden/>
              </w:rPr>
              <w:fldChar w:fldCharType="end"/>
            </w:r>
          </w:hyperlink>
        </w:p>
        <w:p w:rsidR="00DB1A19" w:rsidRDefault="00DB1A19">
          <w:r>
            <w:rPr>
              <w:b/>
              <w:bCs/>
              <w:noProof/>
            </w:rPr>
            <w:fldChar w:fldCharType="end"/>
          </w:r>
        </w:p>
      </w:sdtContent>
    </w:sdt>
    <w:p w:rsidR="00356EBA" w:rsidRDefault="00356EBA" w:rsidP="009A4D42">
      <w:pPr>
        <w:jc w:val="center"/>
        <w:rPr>
          <w:sz w:val="24"/>
          <w:szCs w:val="24"/>
        </w:rPr>
      </w:pPr>
    </w:p>
    <w:p w:rsidR="00DB1A19" w:rsidRDefault="00DB1A19" w:rsidP="009A4D42">
      <w:pPr>
        <w:jc w:val="center"/>
        <w:rPr>
          <w:sz w:val="24"/>
          <w:szCs w:val="24"/>
        </w:rPr>
      </w:pPr>
    </w:p>
    <w:p w:rsidR="00960006" w:rsidRDefault="00960006" w:rsidP="009A4D42">
      <w:pPr>
        <w:jc w:val="center"/>
        <w:rPr>
          <w:sz w:val="24"/>
          <w:szCs w:val="24"/>
        </w:rPr>
      </w:pPr>
    </w:p>
    <w:p w:rsidR="00DB1A19" w:rsidRDefault="00DB1A19" w:rsidP="009A4D42">
      <w:pPr>
        <w:jc w:val="center"/>
        <w:rPr>
          <w:sz w:val="24"/>
          <w:szCs w:val="24"/>
        </w:rPr>
      </w:pPr>
    </w:p>
    <w:p w:rsidR="00DB1A19" w:rsidRDefault="00DB1A19" w:rsidP="009A4D42">
      <w:pPr>
        <w:jc w:val="center"/>
        <w:rPr>
          <w:sz w:val="24"/>
          <w:szCs w:val="24"/>
        </w:rPr>
      </w:pPr>
    </w:p>
    <w:p w:rsidR="00DB1A19" w:rsidRDefault="00DB1A19" w:rsidP="009A4D42">
      <w:pPr>
        <w:jc w:val="center"/>
        <w:rPr>
          <w:sz w:val="24"/>
          <w:szCs w:val="24"/>
        </w:rPr>
      </w:pPr>
    </w:p>
    <w:p w:rsidR="00DB1A19" w:rsidRDefault="00DB1A19" w:rsidP="009A4D42">
      <w:pPr>
        <w:jc w:val="center"/>
        <w:rPr>
          <w:sz w:val="24"/>
          <w:szCs w:val="24"/>
        </w:rPr>
      </w:pPr>
    </w:p>
    <w:p w:rsidR="00DB1A19" w:rsidRDefault="00DB1A19" w:rsidP="009A4D42">
      <w:pPr>
        <w:jc w:val="center"/>
        <w:rPr>
          <w:sz w:val="24"/>
          <w:szCs w:val="24"/>
        </w:rPr>
      </w:pPr>
    </w:p>
    <w:p w:rsidR="00356EBA" w:rsidRDefault="00356EBA" w:rsidP="009A4D42">
      <w:pPr>
        <w:jc w:val="center"/>
        <w:rPr>
          <w:sz w:val="24"/>
          <w:szCs w:val="24"/>
        </w:rPr>
      </w:pPr>
    </w:p>
    <w:p w:rsidR="00356EBA" w:rsidRDefault="00356EBA" w:rsidP="009A4D42">
      <w:pPr>
        <w:jc w:val="center"/>
        <w:rPr>
          <w:sz w:val="24"/>
          <w:szCs w:val="24"/>
        </w:rPr>
      </w:pP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3D4536" w:rsidRDefault="000243B9">
      <w:pPr>
        <w:rPr>
          <w:sz w:val="24"/>
          <w:szCs w:val="24"/>
        </w:rPr>
      </w:pPr>
      <w:hyperlink r:id="rId14" w:history="1">
        <w:r w:rsidRPr="009626B2">
          <w:rPr>
            <w:rStyle w:val="Hyperlink"/>
            <w:sz w:val="24"/>
            <w:szCs w:val="24"/>
          </w:rPr>
          <w:t>https://github.com/gsavchenko/Flatland-Radness</w:t>
        </w:r>
      </w:hyperlink>
    </w:p>
    <w:p w:rsidR="00432E43" w:rsidRDefault="00374AA6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EB81167" wp14:editId="6B5ABCF4">
            <wp:extent cx="5943600" cy="93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A6" w:rsidRDefault="00374AA6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F9793BB" wp14:editId="42722A8C">
            <wp:extent cx="5943600" cy="179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A6" w:rsidRDefault="00374AA6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5F7AD89" wp14:editId="660F0567">
            <wp:extent cx="5943600" cy="2560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A6" w:rsidRDefault="00374AA6">
      <w:pPr>
        <w:rPr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0D068FC7" wp14:editId="501C6A1E">
            <wp:extent cx="59436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A6" w:rsidRDefault="00374AA6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963D7D1" wp14:editId="2235DB32">
            <wp:extent cx="5943600" cy="2274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A6" w:rsidRDefault="00374AA6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7928D1C" wp14:editId="421C8BAE">
            <wp:extent cx="5943600" cy="1740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43" w:rsidRDefault="00432E43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3D4536" w:rsidRDefault="003D4536">
      <w:pPr>
        <w:rPr>
          <w:sz w:val="24"/>
          <w:szCs w:val="24"/>
        </w:rPr>
      </w:pPr>
    </w:p>
    <w:p w:rsidR="00686D09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0" w:name="_Toc445471967"/>
      <w:r w:rsidRPr="008C6B2D">
        <w:rPr>
          <w:b/>
          <w:sz w:val="24"/>
          <w:szCs w:val="24"/>
        </w:rPr>
        <w:lastRenderedPageBreak/>
        <w:t>Game Overview</w:t>
      </w:r>
      <w:bookmarkEnd w:id="0"/>
      <w:r w:rsidR="00BF4089">
        <w:rPr>
          <w:b/>
          <w:sz w:val="24"/>
          <w:szCs w:val="24"/>
        </w:rPr>
        <w:t xml:space="preserve"> </w:t>
      </w:r>
    </w:p>
    <w:p w:rsidR="00034343" w:rsidRPr="00034343" w:rsidRDefault="008605EE" w:rsidP="00034343">
      <w:pPr>
        <w:ind w:left="360"/>
        <w:rPr>
          <w:sz w:val="24"/>
          <w:szCs w:val="24"/>
        </w:rPr>
      </w:pPr>
      <w:r>
        <w:rPr>
          <w:sz w:val="24"/>
          <w:szCs w:val="24"/>
        </w:rPr>
        <w:t>The player must avoid spherical objects t</w:t>
      </w:r>
      <w:r w:rsidR="00691E17">
        <w:rPr>
          <w:sz w:val="24"/>
          <w:szCs w:val="24"/>
        </w:rPr>
        <w:t xml:space="preserve">hat they encounter in the game to </w:t>
      </w:r>
      <w:r w:rsidR="00374AA6">
        <w:rPr>
          <w:sz w:val="24"/>
          <w:szCs w:val="24"/>
        </w:rPr>
        <w:t>avoid losing health</w:t>
      </w:r>
      <w:r w:rsidR="00691E17">
        <w:rPr>
          <w:sz w:val="24"/>
          <w:szCs w:val="24"/>
        </w:rPr>
        <w:t>.</w:t>
      </w:r>
      <w:r w:rsidR="00623D7D">
        <w:rPr>
          <w:sz w:val="24"/>
          <w:szCs w:val="24"/>
        </w:rPr>
        <w:t xml:space="preserve"> The player can move </w:t>
      </w:r>
      <w:r w:rsidR="00374AA6">
        <w:rPr>
          <w:sz w:val="24"/>
          <w:szCs w:val="24"/>
        </w:rPr>
        <w:t>any direction</w:t>
      </w:r>
      <w:r w:rsidR="00623D7D">
        <w:rPr>
          <w:sz w:val="24"/>
          <w:szCs w:val="24"/>
        </w:rPr>
        <w:t xml:space="preserve"> and jump over the spheres to avoid them.</w:t>
      </w:r>
      <w:r w:rsidR="00905992">
        <w:rPr>
          <w:sz w:val="24"/>
          <w:szCs w:val="24"/>
        </w:rPr>
        <w:t xml:space="preserve"> The objective is to</w:t>
      </w:r>
      <w:r w:rsidR="00374AA6">
        <w:rPr>
          <w:sz w:val="24"/>
          <w:szCs w:val="24"/>
        </w:rPr>
        <w:t xml:space="preserve"> collect enough smaller brighter spherical objects</w:t>
      </w:r>
      <w:r w:rsidR="00905992">
        <w:rPr>
          <w:sz w:val="24"/>
          <w:szCs w:val="24"/>
        </w:rPr>
        <w:t>.</w:t>
      </w:r>
      <w:r w:rsidR="00623D7D">
        <w:rPr>
          <w:sz w:val="24"/>
          <w:szCs w:val="24"/>
        </w:rPr>
        <w:t xml:space="preserve"> </w:t>
      </w:r>
      <w:r w:rsidR="001405ED">
        <w:rPr>
          <w:sz w:val="24"/>
          <w:szCs w:val="24"/>
        </w:rPr>
        <w:t>Lastly, the</w:t>
      </w:r>
      <w:r w:rsidR="00374AA6">
        <w:rPr>
          <w:sz w:val="24"/>
          <w:szCs w:val="24"/>
        </w:rPr>
        <w:t xml:space="preserve"> player loses when their health reaches 0.</w:t>
      </w:r>
    </w:p>
    <w:p w:rsidR="009F6693" w:rsidRPr="008C6B2D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" w:name="_Toc445471968"/>
      <w:r w:rsidRPr="008C6B2D">
        <w:rPr>
          <w:b/>
          <w:sz w:val="24"/>
          <w:szCs w:val="24"/>
        </w:rPr>
        <w:t>Game Play Mechanics</w:t>
      </w:r>
      <w:bookmarkEnd w:id="1"/>
    </w:p>
    <w:p w:rsidR="00686D09" w:rsidRPr="00040667" w:rsidRDefault="00040667" w:rsidP="0004066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player will collect </w:t>
      </w:r>
      <w:r w:rsidR="00374AA6">
        <w:rPr>
          <w:sz w:val="24"/>
          <w:szCs w:val="24"/>
        </w:rPr>
        <w:t>small spherical objects</w:t>
      </w:r>
      <w:r>
        <w:rPr>
          <w:sz w:val="24"/>
          <w:szCs w:val="24"/>
        </w:rPr>
        <w:t xml:space="preserve"> and use the arrow keys an</w:t>
      </w:r>
      <w:r w:rsidR="00896251">
        <w:rPr>
          <w:sz w:val="24"/>
          <w:szCs w:val="24"/>
        </w:rPr>
        <w:t>d keyboard to move their playe</w:t>
      </w:r>
      <w:r w:rsidR="00374AA6">
        <w:rPr>
          <w:sz w:val="24"/>
          <w:szCs w:val="24"/>
        </w:rPr>
        <w:t>r</w:t>
      </w:r>
      <w:r w:rsidR="00D00667">
        <w:rPr>
          <w:sz w:val="24"/>
          <w:szCs w:val="24"/>
        </w:rPr>
        <w:t>.</w:t>
      </w:r>
    </w:p>
    <w:p w:rsidR="00BF4089" w:rsidRPr="00BF4089" w:rsidRDefault="009F6693" w:rsidP="00C9427D">
      <w:pPr>
        <w:pStyle w:val="ListParagraph"/>
        <w:numPr>
          <w:ilvl w:val="0"/>
          <w:numId w:val="1"/>
        </w:numPr>
        <w:outlineLvl w:val="0"/>
        <w:rPr>
          <w:i/>
          <w:sz w:val="24"/>
          <w:szCs w:val="24"/>
        </w:rPr>
      </w:pPr>
      <w:bookmarkStart w:id="2" w:name="_Toc445471969"/>
      <w:r w:rsidRPr="008C6B2D">
        <w:rPr>
          <w:b/>
          <w:sz w:val="24"/>
          <w:szCs w:val="24"/>
        </w:rPr>
        <w:t>Camera</w:t>
      </w:r>
      <w:bookmarkEnd w:id="2"/>
      <w:r w:rsidR="003E1D34">
        <w:rPr>
          <w:b/>
          <w:sz w:val="24"/>
          <w:szCs w:val="24"/>
        </w:rPr>
        <w:t xml:space="preserve"> </w:t>
      </w:r>
    </w:p>
    <w:p w:rsidR="00686D09" w:rsidRPr="00CC48BF" w:rsidRDefault="00075E4A" w:rsidP="00CC48B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first person camera </w:t>
      </w:r>
      <w:r w:rsidR="00CA46BF">
        <w:rPr>
          <w:sz w:val="24"/>
          <w:szCs w:val="24"/>
        </w:rPr>
        <w:t xml:space="preserve">will be </w:t>
      </w:r>
      <w:r w:rsidR="00CC48AE">
        <w:rPr>
          <w:sz w:val="24"/>
          <w:szCs w:val="24"/>
        </w:rPr>
        <w:t>used,</w:t>
      </w:r>
      <w:r w:rsidR="00CA46BF">
        <w:rPr>
          <w:sz w:val="24"/>
          <w:szCs w:val="24"/>
        </w:rPr>
        <w:t xml:space="preserve"> as it is a requirement for this assignment.</w:t>
      </w:r>
    </w:p>
    <w:p w:rsidR="00BF4089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3" w:name="_Toc445471970"/>
      <w:r w:rsidRPr="008C6B2D">
        <w:rPr>
          <w:b/>
          <w:sz w:val="24"/>
          <w:szCs w:val="24"/>
        </w:rPr>
        <w:t>Controls</w:t>
      </w:r>
      <w:bookmarkEnd w:id="3"/>
    </w:p>
    <w:p w:rsidR="00686D09" w:rsidRPr="00555455" w:rsidRDefault="00FB5E44" w:rsidP="0055545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user will be able to use the </w:t>
      </w:r>
      <w:r w:rsidR="00374AA6">
        <w:rPr>
          <w:sz w:val="24"/>
          <w:szCs w:val="24"/>
        </w:rPr>
        <w:t>'W', 'A', 'S', 'D' keys to move the player forward, left, down and right</w:t>
      </w:r>
      <w:r>
        <w:rPr>
          <w:sz w:val="24"/>
          <w:szCs w:val="24"/>
        </w:rPr>
        <w:t xml:space="preserve">. </w:t>
      </w:r>
      <w:r w:rsidR="005270D6">
        <w:rPr>
          <w:sz w:val="24"/>
          <w:szCs w:val="24"/>
        </w:rPr>
        <w:t>In addition to this, the user can use the space bar to jump.</w:t>
      </w:r>
    </w:p>
    <w:p w:rsidR="00BF4089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4" w:name="_Toc445471971"/>
      <w:r w:rsidRPr="008C6B2D">
        <w:rPr>
          <w:b/>
          <w:sz w:val="24"/>
          <w:szCs w:val="24"/>
        </w:rPr>
        <w:t>Menu and Screen Descriptions</w:t>
      </w:r>
      <w:bookmarkEnd w:id="4"/>
    </w:p>
    <w:p w:rsidR="00555455" w:rsidRDefault="00555455" w:rsidP="0055545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Menu:</w:t>
      </w:r>
    </w:p>
    <w:p w:rsidR="00555455" w:rsidRDefault="00555455" w:rsidP="00555455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The menu will allow the user to start the game.</w:t>
      </w:r>
    </w:p>
    <w:p w:rsidR="00555455" w:rsidRDefault="00555455" w:rsidP="0055545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Main Game:</w:t>
      </w:r>
    </w:p>
    <w:p w:rsidR="00BF4089" w:rsidRPr="008C6B2D" w:rsidRDefault="00555455" w:rsidP="00EE294B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ab/>
        <w:t>This option will play the main game</w:t>
      </w:r>
      <w:r w:rsidR="00374AA6">
        <w:rPr>
          <w:sz w:val="24"/>
          <w:szCs w:val="24"/>
        </w:rPr>
        <w:t xml:space="preserve"> or restart once the game is over</w:t>
      </w:r>
    </w:p>
    <w:p w:rsidR="00BF4089" w:rsidRPr="00BF4089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5" w:name="_Toc445471972"/>
      <w:r w:rsidRPr="008C6B2D">
        <w:rPr>
          <w:b/>
          <w:sz w:val="24"/>
          <w:szCs w:val="24"/>
        </w:rPr>
        <w:t>Game World</w:t>
      </w:r>
      <w:bookmarkEnd w:id="5"/>
      <w:r w:rsidR="003E1D34">
        <w:rPr>
          <w:b/>
          <w:sz w:val="24"/>
          <w:szCs w:val="24"/>
        </w:rPr>
        <w:t xml:space="preserve"> </w:t>
      </w:r>
    </w:p>
    <w:p w:rsidR="00686D09" w:rsidRPr="008C6B2D" w:rsidRDefault="00D04C1E" w:rsidP="00176E7E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The player is </w:t>
      </w:r>
      <w:r w:rsidR="00374AA6">
        <w:rPr>
          <w:sz w:val="24"/>
          <w:szCs w:val="24"/>
        </w:rPr>
        <w:t>in a flat box</w:t>
      </w:r>
      <w:r w:rsidR="00DA4121">
        <w:rPr>
          <w:sz w:val="24"/>
          <w:szCs w:val="24"/>
        </w:rPr>
        <w:t>;</w:t>
      </w:r>
      <w:r>
        <w:rPr>
          <w:sz w:val="24"/>
          <w:szCs w:val="24"/>
        </w:rPr>
        <w:t xml:space="preserve"> the spherical objects are rolling </w:t>
      </w:r>
      <w:r w:rsidR="00374AA6">
        <w:rPr>
          <w:sz w:val="24"/>
          <w:szCs w:val="24"/>
        </w:rPr>
        <w:t>around the box</w:t>
      </w:r>
      <w:r>
        <w:rPr>
          <w:sz w:val="24"/>
          <w:szCs w:val="24"/>
        </w:rPr>
        <w:t xml:space="preserve">, </w:t>
      </w:r>
      <w:r w:rsidR="00374AA6">
        <w:rPr>
          <w:sz w:val="24"/>
          <w:szCs w:val="24"/>
        </w:rPr>
        <w:t xml:space="preserve">some of </w:t>
      </w:r>
      <w:r>
        <w:rPr>
          <w:sz w:val="24"/>
          <w:szCs w:val="24"/>
        </w:rPr>
        <w:t xml:space="preserve">which the player has to </w:t>
      </w:r>
      <w:r w:rsidR="000B5A6E">
        <w:rPr>
          <w:sz w:val="24"/>
          <w:szCs w:val="24"/>
        </w:rPr>
        <w:t>avoid</w:t>
      </w:r>
      <w:r w:rsidR="00374AA6">
        <w:rPr>
          <w:sz w:val="24"/>
          <w:szCs w:val="24"/>
        </w:rPr>
        <w:t xml:space="preserve"> and some of which the player needs to collect</w:t>
      </w:r>
      <w:r w:rsidR="000B5A6E">
        <w:rPr>
          <w:sz w:val="24"/>
          <w:szCs w:val="24"/>
        </w:rPr>
        <w:t xml:space="preserve"> </w:t>
      </w:r>
      <w:r w:rsidR="00DA4121">
        <w:rPr>
          <w:sz w:val="24"/>
          <w:szCs w:val="24"/>
        </w:rPr>
        <w:t>in order to complete</w:t>
      </w:r>
      <w:r w:rsidR="000B5A6E">
        <w:rPr>
          <w:sz w:val="24"/>
          <w:szCs w:val="24"/>
        </w:rPr>
        <w:t xml:space="preserve"> the level. If we include additional levels, the difficulty will increase, but the </w:t>
      </w:r>
      <w:r w:rsidR="00374AA6">
        <w:rPr>
          <w:sz w:val="24"/>
          <w:szCs w:val="24"/>
        </w:rPr>
        <w:t>box</w:t>
      </w:r>
      <w:r w:rsidR="000B5A6E">
        <w:rPr>
          <w:sz w:val="24"/>
          <w:szCs w:val="24"/>
        </w:rPr>
        <w:t xml:space="preserve"> will likely remain the same.</w:t>
      </w:r>
    </w:p>
    <w:p w:rsidR="009F6693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6" w:name="_Toc445471973"/>
      <w:r w:rsidRPr="008C6B2D">
        <w:rPr>
          <w:b/>
          <w:sz w:val="24"/>
          <w:szCs w:val="24"/>
        </w:rPr>
        <w:t>Levels</w:t>
      </w:r>
      <w:bookmarkEnd w:id="6"/>
      <w:r w:rsidRPr="008C6B2D">
        <w:rPr>
          <w:b/>
          <w:sz w:val="24"/>
          <w:szCs w:val="24"/>
        </w:rPr>
        <w:t xml:space="preserve"> </w:t>
      </w:r>
    </w:p>
    <w:p w:rsidR="00686D09" w:rsidRDefault="0073510C" w:rsidP="0073510C">
      <w:pPr>
        <w:ind w:left="360"/>
        <w:rPr>
          <w:sz w:val="24"/>
          <w:szCs w:val="24"/>
        </w:rPr>
      </w:pPr>
      <w:r>
        <w:rPr>
          <w:sz w:val="24"/>
          <w:szCs w:val="24"/>
        </w:rPr>
        <w:t>If the game contains several levels, the difficulty and frequency of the obstacles should increase.</w:t>
      </w:r>
    </w:p>
    <w:p w:rsidR="0073510C" w:rsidRDefault="0073510C" w:rsidP="0073510C">
      <w:pPr>
        <w:ind w:left="360"/>
        <w:rPr>
          <w:sz w:val="24"/>
          <w:szCs w:val="24"/>
        </w:rPr>
      </w:pPr>
    </w:p>
    <w:p w:rsidR="0073510C" w:rsidRPr="0073510C" w:rsidRDefault="0073510C" w:rsidP="0073510C">
      <w:pPr>
        <w:ind w:left="360"/>
        <w:rPr>
          <w:sz w:val="24"/>
          <w:szCs w:val="24"/>
        </w:rPr>
      </w:pPr>
    </w:p>
    <w:p w:rsidR="009F6693" w:rsidRPr="008C6B2D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7" w:name="_Toc445471974"/>
      <w:r w:rsidRPr="008C6B2D">
        <w:rPr>
          <w:b/>
          <w:sz w:val="24"/>
          <w:szCs w:val="24"/>
        </w:rPr>
        <w:t>Game Progression</w:t>
      </w:r>
      <w:bookmarkEnd w:id="7"/>
    </w:p>
    <w:p w:rsidR="004D729F" w:rsidRPr="004D729F" w:rsidRDefault="0073510C" w:rsidP="00CB4CF3">
      <w:pPr>
        <w:ind w:left="360"/>
        <w:rPr>
          <w:i/>
          <w:sz w:val="24"/>
          <w:szCs w:val="24"/>
        </w:rPr>
      </w:pPr>
      <w:r>
        <w:rPr>
          <w:sz w:val="24"/>
          <w:szCs w:val="24"/>
        </w:rPr>
        <w:t xml:space="preserve">The player must </w:t>
      </w:r>
      <w:r w:rsidR="00374AA6">
        <w:rPr>
          <w:sz w:val="24"/>
          <w:szCs w:val="24"/>
        </w:rPr>
        <w:t>collect 10 small spherical objects</w:t>
      </w:r>
      <w:r>
        <w:rPr>
          <w:sz w:val="24"/>
          <w:szCs w:val="24"/>
        </w:rPr>
        <w:t xml:space="preserve"> </w:t>
      </w:r>
      <w:r w:rsidR="00B90E78">
        <w:rPr>
          <w:sz w:val="24"/>
          <w:szCs w:val="24"/>
        </w:rPr>
        <w:t>to progress to different levels</w:t>
      </w:r>
      <w:r w:rsidR="00374AA6">
        <w:rPr>
          <w:sz w:val="24"/>
          <w:szCs w:val="24"/>
        </w:rPr>
        <w:t>.</w:t>
      </w:r>
    </w:p>
    <w:p w:rsidR="009F6693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8" w:name="_Toc445471975"/>
      <w:r w:rsidRPr="008C6B2D">
        <w:rPr>
          <w:b/>
          <w:sz w:val="24"/>
          <w:szCs w:val="24"/>
        </w:rPr>
        <w:t>Items</w:t>
      </w:r>
      <w:bookmarkEnd w:id="8"/>
    </w:p>
    <w:p w:rsidR="004D729F" w:rsidRDefault="00374AA6" w:rsidP="00BE6E5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Large </w:t>
      </w:r>
      <w:r w:rsidR="0022507B">
        <w:rPr>
          <w:b/>
          <w:sz w:val="24"/>
          <w:szCs w:val="24"/>
        </w:rPr>
        <w:t>Spherical Object:</w:t>
      </w:r>
    </w:p>
    <w:p w:rsidR="0022507B" w:rsidRDefault="0022507B" w:rsidP="00BE6E51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This may take the form of a boulder, or sphere. If these objects collide wit</w:t>
      </w:r>
      <w:r w:rsidR="002D503D">
        <w:rPr>
          <w:sz w:val="24"/>
          <w:szCs w:val="24"/>
        </w:rPr>
        <w:t>h the playe</w:t>
      </w:r>
      <w:r w:rsidR="00374AA6">
        <w:rPr>
          <w:sz w:val="24"/>
          <w:szCs w:val="24"/>
        </w:rPr>
        <w:t>r.</w:t>
      </w:r>
    </w:p>
    <w:p w:rsidR="00C723EE" w:rsidRDefault="00374AA6" w:rsidP="00BE6E5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Small Spherical Object</w:t>
      </w:r>
      <w:r w:rsidR="00C723EE">
        <w:rPr>
          <w:b/>
          <w:sz w:val="24"/>
          <w:szCs w:val="24"/>
        </w:rPr>
        <w:t>:</w:t>
      </w:r>
    </w:p>
    <w:p w:rsidR="00686D09" w:rsidRPr="003E4CA1" w:rsidRDefault="00C723EE" w:rsidP="003E4CA1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This item will add </w:t>
      </w:r>
      <w:r w:rsidR="00374AA6">
        <w:rPr>
          <w:sz w:val="24"/>
          <w:szCs w:val="24"/>
        </w:rPr>
        <w:t>to the player</w:t>
      </w:r>
      <w:r w:rsidR="005566E0">
        <w:rPr>
          <w:sz w:val="24"/>
          <w:szCs w:val="24"/>
        </w:rPr>
        <w:t>’</w:t>
      </w:r>
      <w:r w:rsidR="00374AA6">
        <w:rPr>
          <w:sz w:val="24"/>
          <w:szCs w:val="24"/>
        </w:rPr>
        <w:t>s score, which needs to be 10 to win.</w:t>
      </w:r>
    </w:p>
    <w:p w:rsidR="00686D09" w:rsidRPr="005C2F0F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9" w:name="_Toc445471976"/>
      <w:r w:rsidRPr="005C2F0F">
        <w:rPr>
          <w:b/>
          <w:sz w:val="24"/>
          <w:szCs w:val="24"/>
        </w:rPr>
        <w:t>Scoring</w:t>
      </w:r>
      <w:bookmarkEnd w:id="9"/>
    </w:p>
    <w:p w:rsidR="00686D09" w:rsidRPr="00C576D3" w:rsidRDefault="00C576D3" w:rsidP="00C576D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player score will be tracked by </w:t>
      </w:r>
      <w:r w:rsidR="00B465C3">
        <w:rPr>
          <w:sz w:val="24"/>
          <w:szCs w:val="24"/>
        </w:rPr>
        <w:t xml:space="preserve">the net number of </w:t>
      </w:r>
      <w:r w:rsidR="005566E0">
        <w:rPr>
          <w:sz w:val="24"/>
          <w:szCs w:val="24"/>
        </w:rPr>
        <w:t>small spherical objects</w:t>
      </w:r>
      <w:r w:rsidR="00B465C3">
        <w:rPr>
          <w:sz w:val="24"/>
          <w:szCs w:val="24"/>
        </w:rPr>
        <w:t xml:space="preserve"> the player has gained during game play.</w:t>
      </w:r>
    </w:p>
    <w:p w:rsidR="00686D09" w:rsidRPr="005C2F0F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0" w:name="_Toc445471977"/>
      <w:r w:rsidRPr="008C6B2D">
        <w:rPr>
          <w:b/>
          <w:sz w:val="24"/>
          <w:szCs w:val="24"/>
        </w:rPr>
        <w:t>Bonuses</w:t>
      </w:r>
      <w:bookmarkEnd w:id="10"/>
    </w:p>
    <w:p w:rsidR="00686D09" w:rsidRDefault="00CD371F" w:rsidP="00CD371F">
      <w:pPr>
        <w:ind w:firstLine="360"/>
        <w:rPr>
          <w:sz w:val="24"/>
          <w:szCs w:val="24"/>
        </w:rPr>
      </w:pPr>
      <w:r>
        <w:rPr>
          <w:sz w:val="24"/>
          <w:szCs w:val="24"/>
        </w:rPr>
        <w:t>Possible bonuses that may be added to this project:</w:t>
      </w:r>
    </w:p>
    <w:p w:rsidR="00CD371F" w:rsidRDefault="004657CE" w:rsidP="00CD37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Sounds</w:t>
      </w:r>
    </w:p>
    <w:p w:rsidR="00DB3B58" w:rsidRPr="00C02FD8" w:rsidRDefault="00DB3B58" w:rsidP="00DB3B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Textures</w:t>
      </w:r>
    </w:p>
    <w:p w:rsidR="009F6693" w:rsidRPr="008C6B2D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1" w:name="_Toc445471978"/>
      <w:r w:rsidRPr="008C6B2D">
        <w:rPr>
          <w:b/>
          <w:sz w:val="24"/>
          <w:szCs w:val="24"/>
        </w:rPr>
        <w:t>Cheat Codes</w:t>
      </w:r>
      <w:bookmarkEnd w:id="11"/>
    </w:p>
    <w:p w:rsidR="00686D09" w:rsidRPr="002C1A92" w:rsidRDefault="00AC49BD" w:rsidP="002C1A9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 cheat codes are available. </w:t>
      </w:r>
    </w:p>
    <w:p w:rsidR="005C2F0F" w:rsidRDefault="009F6693" w:rsidP="00C9427D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b/>
          <w:sz w:val="24"/>
          <w:szCs w:val="24"/>
        </w:rPr>
      </w:pPr>
      <w:bookmarkStart w:id="12" w:name="_Toc445471979"/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  <w:bookmarkEnd w:id="12"/>
    </w:p>
    <w:p w:rsidR="00686D09" w:rsidRDefault="00FD4E29" w:rsidP="006C5F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 (land.wav)</w:t>
      </w:r>
    </w:p>
    <w:p w:rsidR="00BE0824" w:rsidRDefault="00FD4E29" w:rsidP="008353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jump (jump.wav)</w:t>
      </w:r>
    </w:p>
    <w:p w:rsidR="00686D09" w:rsidRDefault="00FD4E29" w:rsidP="00686D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yeah (yeah.mp3)</w:t>
      </w:r>
    </w:p>
    <w:p w:rsidR="00FD4E29" w:rsidRDefault="00FD4E29" w:rsidP="00686D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bling (bling.wav)</w:t>
      </w:r>
    </w:p>
    <w:p w:rsidR="00FD4E29" w:rsidRDefault="00FD4E29" w:rsidP="00686D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damage (damage.mp3)</w:t>
      </w:r>
    </w:p>
    <w:p w:rsidR="00FD4E29" w:rsidRDefault="00FD4E29" w:rsidP="00686D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yayChord(yaychord.wav)</w:t>
      </w:r>
    </w:p>
    <w:p w:rsidR="00FD4E29" w:rsidRDefault="00FD4E29" w:rsidP="00686D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gameover (gameover.mp3)</w:t>
      </w:r>
    </w:p>
    <w:p w:rsidR="00FD4E29" w:rsidRDefault="00FD4E29" w:rsidP="00686D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gamelost (gamelost.wav)</w:t>
      </w:r>
    </w:p>
    <w:p w:rsidR="00FD4E29" w:rsidRDefault="00FD4E29" w:rsidP="00FD4E29">
      <w:pPr>
        <w:rPr>
          <w:sz w:val="24"/>
          <w:szCs w:val="24"/>
        </w:rPr>
      </w:pPr>
    </w:p>
    <w:p w:rsidR="00FD4E29" w:rsidRPr="00FD4E29" w:rsidRDefault="00FD4E29" w:rsidP="00FD4E29">
      <w:pPr>
        <w:rPr>
          <w:sz w:val="24"/>
          <w:szCs w:val="24"/>
        </w:rPr>
      </w:pPr>
    </w:p>
    <w:p w:rsidR="00432E43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3" w:name="_Toc445471980"/>
      <w:r w:rsidRPr="008C6B2D">
        <w:rPr>
          <w:b/>
          <w:sz w:val="24"/>
          <w:szCs w:val="24"/>
        </w:rPr>
        <w:lastRenderedPageBreak/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432E43">
        <w:rPr>
          <w:b/>
          <w:sz w:val="24"/>
          <w:szCs w:val="24"/>
        </w:rPr>
        <w:t>Index</w:t>
      </w:r>
      <w:bookmarkEnd w:id="13"/>
    </w:p>
    <w:p w:rsidR="00860213" w:rsidRPr="007876E4" w:rsidRDefault="00FD4E29" w:rsidP="00FD4E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 extra multimedia </w:t>
      </w:r>
    </w:p>
    <w:p w:rsidR="005C2F0F" w:rsidRDefault="009F6693" w:rsidP="00C9427D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4" w:name="_Toc445471981"/>
      <w:r w:rsidRPr="008C6B2D">
        <w:rPr>
          <w:b/>
          <w:sz w:val="24"/>
          <w:szCs w:val="24"/>
        </w:rPr>
        <w:t>Future Features</w:t>
      </w:r>
      <w:bookmarkEnd w:id="14"/>
    </w:p>
    <w:p w:rsidR="00CD371F" w:rsidRPr="00CD371F" w:rsidRDefault="00FD4E29" w:rsidP="00CD371F">
      <w:pPr>
        <w:ind w:left="360"/>
        <w:rPr>
          <w:sz w:val="24"/>
          <w:szCs w:val="24"/>
        </w:rPr>
      </w:pPr>
      <w:r>
        <w:rPr>
          <w:sz w:val="24"/>
          <w:szCs w:val="24"/>
        </w:rPr>
        <w:t>Future features could include adding bouncing spheres and refining rolling behaviour</w:t>
      </w:r>
      <w:bookmarkStart w:id="15" w:name="_GoBack"/>
      <w:bookmarkEnd w:id="15"/>
    </w:p>
    <w:sectPr w:rsidR="00CD371F" w:rsidRPr="00CD371F" w:rsidSect="008E601F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CE5" w:rsidRDefault="00CB4CE5" w:rsidP="00C152DC">
      <w:pPr>
        <w:spacing w:after="0" w:line="240" w:lineRule="auto"/>
      </w:pPr>
      <w:r>
        <w:separator/>
      </w:r>
    </w:p>
  </w:endnote>
  <w:endnote w:type="continuationSeparator" w:id="0">
    <w:p w:rsidR="00CB4CE5" w:rsidRDefault="00CB4CE5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0243B9">
      <w:rPr>
        <w:rFonts w:asciiTheme="majorHAnsi" w:hAnsiTheme="majorHAnsi"/>
        <w:b/>
      </w:rPr>
      <w:t>2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D4E29" w:rsidRPr="00FD4E29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4D729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Version Number </w:t>
    </w:r>
    <w:r w:rsidR="000243B9">
      <w:rPr>
        <w:rFonts w:asciiTheme="majorHAnsi" w:hAnsiTheme="majorHAnsi"/>
      </w:rPr>
      <w:t>2</w:t>
    </w:r>
    <w:r>
      <w:rPr>
        <w:rFonts w:asciiTheme="majorHAnsi" w:hAnsiTheme="majorHAnsi"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D4E29" w:rsidRPr="00FD4E29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CE5" w:rsidRDefault="00CB4CE5" w:rsidP="00C152DC">
      <w:pPr>
        <w:spacing w:after="0" w:line="240" w:lineRule="auto"/>
      </w:pPr>
      <w:r>
        <w:separator/>
      </w:r>
    </w:p>
  </w:footnote>
  <w:footnote w:type="continuationSeparator" w:id="0">
    <w:p w:rsidR="00CB4CE5" w:rsidRDefault="00CB4CE5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D4536">
                <w:rPr>
                  <w:b/>
                  <w:bCs/>
                  <w:caps/>
                  <w:sz w:val="24"/>
                  <w:szCs w:val="24"/>
                </w:rPr>
                <w:t>G</w:t>
              </w:r>
              <w:r w:rsidR="0006747B">
                <w:rPr>
                  <w:b/>
                  <w:bCs/>
                  <w:caps/>
                  <w:sz w:val="24"/>
                  <w:szCs w:val="24"/>
                </w:rPr>
                <w:t>ame Design Document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3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3D4536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11,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3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3D4536" w:rsidP="003D4536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March</w:t>
              </w:r>
              <w:r w:rsidR="00041C8A">
                <w:rPr>
                  <w:color w:val="FFFFFF" w:themeColor="background1"/>
                  <w:lang w:val="en-US"/>
                </w:rPr>
                <w:t xml:space="preserve"> 1</w:t>
              </w:r>
              <w:r>
                <w:rPr>
                  <w:color w:val="FFFFFF" w:themeColor="background1"/>
                  <w:lang w:val="en-US"/>
                </w:rPr>
                <w:t>1, 2016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6747B">
                <w:rPr>
                  <w:b/>
                  <w:bCs/>
                  <w:caps/>
                  <w:sz w:val="24"/>
                  <w:szCs w:val="24"/>
                </w:rPr>
                <w:t>Game Design Document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BE1EF85C"/>
    <w:lvl w:ilvl="0" w:tplc="6AE4146E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87545"/>
    <w:multiLevelType w:val="hybridMultilevel"/>
    <w:tmpl w:val="38F8F5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7CEE"/>
    <w:rsid w:val="00021BBC"/>
    <w:rsid w:val="00023AF4"/>
    <w:rsid w:val="000243B9"/>
    <w:rsid w:val="00034343"/>
    <w:rsid w:val="00040667"/>
    <w:rsid w:val="00041C8A"/>
    <w:rsid w:val="00053D15"/>
    <w:rsid w:val="0006747B"/>
    <w:rsid w:val="00075E4A"/>
    <w:rsid w:val="000777C0"/>
    <w:rsid w:val="00080D8D"/>
    <w:rsid w:val="000B5A6E"/>
    <w:rsid w:val="001303D6"/>
    <w:rsid w:val="001405ED"/>
    <w:rsid w:val="00176E7E"/>
    <w:rsid w:val="001929CA"/>
    <w:rsid w:val="001A15F3"/>
    <w:rsid w:val="001D1AAF"/>
    <w:rsid w:val="001D482B"/>
    <w:rsid w:val="001F063B"/>
    <w:rsid w:val="0022507B"/>
    <w:rsid w:val="00235A8F"/>
    <w:rsid w:val="0024352E"/>
    <w:rsid w:val="002722D5"/>
    <w:rsid w:val="00290756"/>
    <w:rsid w:val="002C1A92"/>
    <w:rsid w:val="002D3194"/>
    <w:rsid w:val="002D503D"/>
    <w:rsid w:val="00300BF4"/>
    <w:rsid w:val="003274EB"/>
    <w:rsid w:val="00356EBA"/>
    <w:rsid w:val="003641FB"/>
    <w:rsid w:val="00365942"/>
    <w:rsid w:val="00374AA6"/>
    <w:rsid w:val="003945D0"/>
    <w:rsid w:val="003C6E6C"/>
    <w:rsid w:val="003D43B0"/>
    <w:rsid w:val="003D4536"/>
    <w:rsid w:val="003E1D34"/>
    <w:rsid w:val="003E1D56"/>
    <w:rsid w:val="003E4814"/>
    <w:rsid w:val="003E4CA1"/>
    <w:rsid w:val="003F0815"/>
    <w:rsid w:val="003F4EF0"/>
    <w:rsid w:val="00402A8A"/>
    <w:rsid w:val="00407CA6"/>
    <w:rsid w:val="00407EF8"/>
    <w:rsid w:val="00420F46"/>
    <w:rsid w:val="00432E43"/>
    <w:rsid w:val="00445749"/>
    <w:rsid w:val="00457D63"/>
    <w:rsid w:val="004657CE"/>
    <w:rsid w:val="00470D12"/>
    <w:rsid w:val="00497B53"/>
    <w:rsid w:val="004D092F"/>
    <w:rsid w:val="004D3E88"/>
    <w:rsid w:val="004D729F"/>
    <w:rsid w:val="00510751"/>
    <w:rsid w:val="005270D6"/>
    <w:rsid w:val="0052734F"/>
    <w:rsid w:val="00550412"/>
    <w:rsid w:val="00555455"/>
    <w:rsid w:val="005566E0"/>
    <w:rsid w:val="00567C8C"/>
    <w:rsid w:val="00587EE1"/>
    <w:rsid w:val="00590298"/>
    <w:rsid w:val="00593DBA"/>
    <w:rsid w:val="00594980"/>
    <w:rsid w:val="005C2F0F"/>
    <w:rsid w:val="00623D7D"/>
    <w:rsid w:val="00625435"/>
    <w:rsid w:val="00686D09"/>
    <w:rsid w:val="00691022"/>
    <w:rsid w:val="00691E17"/>
    <w:rsid w:val="006C5F8D"/>
    <w:rsid w:val="00707457"/>
    <w:rsid w:val="0071354F"/>
    <w:rsid w:val="0073510C"/>
    <w:rsid w:val="00740CD5"/>
    <w:rsid w:val="00744BAC"/>
    <w:rsid w:val="0077107E"/>
    <w:rsid w:val="007756B6"/>
    <w:rsid w:val="00781131"/>
    <w:rsid w:val="00785BD7"/>
    <w:rsid w:val="007876E4"/>
    <w:rsid w:val="007B7BA2"/>
    <w:rsid w:val="007C3647"/>
    <w:rsid w:val="007D2A8E"/>
    <w:rsid w:val="007D6906"/>
    <w:rsid w:val="008155EE"/>
    <w:rsid w:val="00816AC2"/>
    <w:rsid w:val="00835386"/>
    <w:rsid w:val="00860213"/>
    <w:rsid w:val="008605EE"/>
    <w:rsid w:val="008812AF"/>
    <w:rsid w:val="0089073A"/>
    <w:rsid w:val="00896251"/>
    <w:rsid w:val="008A6CC1"/>
    <w:rsid w:val="008B47F5"/>
    <w:rsid w:val="008C6B2D"/>
    <w:rsid w:val="008E601F"/>
    <w:rsid w:val="008F3C94"/>
    <w:rsid w:val="008F676C"/>
    <w:rsid w:val="00905992"/>
    <w:rsid w:val="00911803"/>
    <w:rsid w:val="00914515"/>
    <w:rsid w:val="00936DB7"/>
    <w:rsid w:val="00953C99"/>
    <w:rsid w:val="00960006"/>
    <w:rsid w:val="00977319"/>
    <w:rsid w:val="00996533"/>
    <w:rsid w:val="009A4D42"/>
    <w:rsid w:val="009A5894"/>
    <w:rsid w:val="009D0FCC"/>
    <w:rsid w:val="009D299B"/>
    <w:rsid w:val="009F6693"/>
    <w:rsid w:val="00A25E7C"/>
    <w:rsid w:val="00A42372"/>
    <w:rsid w:val="00A50A52"/>
    <w:rsid w:val="00A5167E"/>
    <w:rsid w:val="00A61F76"/>
    <w:rsid w:val="00A655B6"/>
    <w:rsid w:val="00A7709E"/>
    <w:rsid w:val="00A77FE4"/>
    <w:rsid w:val="00A83678"/>
    <w:rsid w:val="00A853F7"/>
    <w:rsid w:val="00AA765B"/>
    <w:rsid w:val="00AC49BD"/>
    <w:rsid w:val="00AC4B04"/>
    <w:rsid w:val="00AD223E"/>
    <w:rsid w:val="00AD672D"/>
    <w:rsid w:val="00AE028E"/>
    <w:rsid w:val="00B178F4"/>
    <w:rsid w:val="00B205D9"/>
    <w:rsid w:val="00B40342"/>
    <w:rsid w:val="00B465C3"/>
    <w:rsid w:val="00B62D4D"/>
    <w:rsid w:val="00B757B6"/>
    <w:rsid w:val="00B90E78"/>
    <w:rsid w:val="00BC53BF"/>
    <w:rsid w:val="00BD319D"/>
    <w:rsid w:val="00BE0824"/>
    <w:rsid w:val="00BE6E51"/>
    <w:rsid w:val="00BF4089"/>
    <w:rsid w:val="00C02FD8"/>
    <w:rsid w:val="00C037E3"/>
    <w:rsid w:val="00C141B1"/>
    <w:rsid w:val="00C152DC"/>
    <w:rsid w:val="00C2786E"/>
    <w:rsid w:val="00C36884"/>
    <w:rsid w:val="00C44CAB"/>
    <w:rsid w:val="00C576D3"/>
    <w:rsid w:val="00C723EE"/>
    <w:rsid w:val="00C7310E"/>
    <w:rsid w:val="00C9427D"/>
    <w:rsid w:val="00C97250"/>
    <w:rsid w:val="00CA46BF"/>
    <w:rsid w:val="00CB4CE5"/>
    <w:rsid w:val="00CB4CF3"/>
    <w:rsid w:val="00CC48AE"/>
    <w:rsid w:val="00CC48BF"/>
    <w:rsid w:val="00CD1D01"/>
    <w:rsid w:val="00CD371F"/>
    <w:rsid w:val="00CE22E1"/>
    <w:rsid w:val="00D00667"/>
    <w:rsid w:val="00D04C1E"/>
    <w:rsid w:val="00D31CB7"/>
    <w:rsid w:val="00D403AD"/>
    <w:rsid w:val="00D44593"/>
    <w:rsid w:val="00D5321A"/>
    <w:rsid w:val="00D668E0"/>
    <w:rsid w:val="00D82416"/>
    <w:rsid w:val="00D84354"/>
    <w:rsid w:val="00DA4121"/>
    <w:rsid w:val="00DB1A19"/>
    <w:rsid w:val="00DB3B58"/>
    <w:rsid w:val="00DD1865"/>
    <w:rsid w:val="00DD30A9"/>
    <w:rsid w:val="00DD7289"/>
    <w:rsid w:val="00DF187E"/>
    <w:rsid w:val="00E104B4"/>
    <w:rsid w:val="00E13FAD"/>
    <w:rsid w:val="00E20A13"/>
    <w:rsid w:val="00E42E9B"/>
    <w:rsid w:val="00E52687"/>
    <w:rsid w:val="00E8453F"/>
    <w:rsid w:val="00E85F39"/>
    <w:rsid w:val="00E87EBB"/>
    <w:rsid w:val="00E913EE"/>
    <w:rsid w:val="00E962F5"/>
    <w:rsid w:val="00EB6F93"/>
    <w:rsid w:val="00EE294B"/>
    <w:rsid w:val="00EF2714"/>
    <w:rsid w:val="00F047A8"/>
    <w:rsid w:val="00F34E02"/>
    <w:rsid w:val="00F35C9E"/>
    <w:rsid w:val="00F362D0"/>
    <w:rsid w:val="00F51221"/>
    <w:rsid w:val="00FB5E44"/>
    <w:rsid w:val="00FD4E29"/>
    <w:rsid w:val="00FF4451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12DA48-16C6-4EB1-82CE-79707A1B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3D45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1A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1A19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B1A19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B1A19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B1A19"/>
    <w:pPr>
      <w:spacing w:after="100" w:line="259" w:lineRule="auto"/>
      <w:ind w:left="440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e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gsavchenko/Flatland-Radness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2016-03-11T00:00:00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EBCFC277-F035-48CB-A7D7-9AB2348A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30</TotalTime>
  <Pages>7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</vt:lpstr>
    </vt:vector>
  </TitlesOfParts>
  <Company>SavgunKo GAmes</Company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Flatland Radness Game</dc:subject>
  <dc:creator>George Savchenko &amp; Jason Gunter</dc:creator>
  <cp:lastModifiedBy>George S</cp:lastModifiedBy>
  <cp:revision>8</cp:revision>
  <dcterms:created xsi:type="dcterms:W3CDTF">2016-03-11T20:25:00Z</dcterms:created>
  <dcterms:modified xsi:type="dcterms:W3CDTF">2016-03-25T22:20:00Z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